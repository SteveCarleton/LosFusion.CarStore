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378EAD6D" w14:textId="77777777" w:rsidTr="00EA7941">
        <w:tc>
          <w:tcPr>
            <w:tcW w:w="3780" w:type="dxa"/>
            <w:tcMar>
              <w:top w:w="504" w:type="dxa"/>
              <w:right w:w="720" w:type="dxa"/>
            </w:tcMar>
          </w:tcPr>
          <w:p w14:paraId="16FFF869" w14:textId="3C829635" w:rsidR="00523479" w:rsidRPr="001A43B8" w:rsidRDefault="00AC0450" w:rsidP="00AC0450">
            <w:pPr>
              <w:pStyle w:val="Initials"/>
              <w:jc w:val="left"/>
              <w:rPr>
                <w:sz w:val="52"/>
                <w:szCs w:val="52"/>
              </w:rPr>
            </w:pPr>
            <w:r>
              <w:t xml:space="preserve"> </w:t>
            </w:r>
            <w:r w:rsidR="001A43B8">
              <w:t xml:space="preserve"> </w:t>
            </w:r>
            <w:r w:rsidRPr="001A43B8">
              <w:rPr>
                <w:sz w:val="52"/>
                <w:szCs w:val="52"/>
              </w:rPr>
              <w:t>L</w:t>
            </w:r>
            <w:r w:rsidR="00E02DCD" w:rsidRPr="001A43B8">
              <w:rPr>
                <w:noProof/>
                <w:sz w:val="52"/>
                <w:szCs w:val="52"/>
              </w:rPr>
              <mc:AlternateContent>
                <mc:Choice Requires="wpg">
                  <w:drawing>
                    <wp:anchor distT="0" distB="0" distL="114300" distR="114300" simplePos="0" relativeHeight="251659264" behindDoc="1" locked="1" layoutInCell="1" allowOverlap="1" wp14:anchorId="525F17A0" wp14:editId="156AFC17">
                      <wp:simplePos x="0" y="0"/>
                      <wp:positionH relativeFrom="column">
                        <wp:align>left</wp:align>
                      </wp:positionH>
                      <wp:positionV relativeFrom="page">
                        <wp:posOffset>-484505</wp:posOffset>
                      </wp:positionV>
                      <wp:extent cx="6665595" cy="1810385"/>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3C0BDBF" id="Group 1" o:spid="_x0000_s1026" alt="Title: Header graphics" style="position:absolute;margin-left:0;margin-top:-38.15pt;width:524.85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Pr="001A43B8">
              <w:rPr>
                <w:sz w:val="52"/>
                <w:szCs w:val="52"/>
              </w:rPr>
              <w:t>OS</w:t>
            </w:r>
            <w:r w:rsidRPr="001A43B8">
              <w:rPr>
                <w:sz w:val="52"/>
                <w:szCs w:val="52"/>
              </w:rPr>
              <w:br/>
              <w:t xml:space="preserve">  Fusion    </w:t>
            </w:r>
          </w:p>
          <w:p w14:paraId="131E98B4" w14:textId="63B0E168" w:rsidR="00741125" w:rsidRPr="00906BEE" w:rsidRDefault="00741125"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628DF580" w14:textId="77777777" w:rsidTr="00823C54">
              <w:trPr>
                <w:trHeight w:hRule="exact" w:val="1296"/>
              </w:trPr>
              <w:tc>
                <w:tcPr>
                  <w:tcW w:w="6055" w:type="dxa"/>
                  <w:vAlign w:val="center"/>
                </w:tcPr>
                <w:p w14:paraId="17D4DB0E" w14:textId="262A3B38" w:rsidR="00C612DA" w:rsidRPr="00906BEE" w:rsidRDefault="00F774B0" w:rsidP="00C612DA">
                  <w:pPr>
                    <w:pStyle w:val="Heading1"/>
                    <w:outlineLvl w:val="0"/>
                  </w:pPr>
                  <w:sdt>
                    <w:sdtPr>
                      <w:alias w:val="Enter your name:"/>
                      <w:tag w:val="Enter your name:"/>
                      <w:id w:val="-296147368"/>
                      <w:placeholder>
                        <w:docPart w:val="09F2432ABEAF4000B6DDDCF37795D954"/>
                      </w:placeholder>
                      <w15:dataBinding w:prefixMappings="xmlns:ns0='http://schemas.microsoft.com/temp/samples' " w:xpath="/ns0:employees[1]/ns0:employee[1]/ns0:Address[1]" w:storeItemID="{00000000-0000-0000-0000-000000000000}"/>
                      <w15:appearance w15:val="hidden"/>
                    </w:sdtPr>
                    <w:sdtEndPr/>
                    <w:sdtContent>
                      <w:r w:rsidR="00AC0450">
                        <w:t>Technical Coding Test</w:t>
                      </w:r>
                    </w:sdtContent>
                  </w:sdt>
                </w:p>
                <w:p w14:paraId="5BE45B43" w14:textId="2462798F" w:rsidR="00906BEE" w:rsidRPr="00906BEE" w:rsidRDefault="00F774B0" w:rsidP="00906BEE">
                  <w:pPr>
                    <w:pStyle w:val="Heading2"/>
                    <w:outlineLvl w:val="1"/>
                  </w:pPr>
                  <w:sdt>
                    <w:sdtPr>
                      <w:alias w:val="Enter Profession or Industry:"/>
                      <w:tag w:val="Enter Profession or Industry:"/>
                      <w:id w:val="-223601802"/>
                      <w:placeholder>
                        <w:docPart w:val="2786DF4D65CD4394B2E79FF89E576D1F"/>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C0450">
                        <w:t>C#</w:t>
                      </w:r>
                    </w:sdtContent>
                  </w:sdt>
                  <w:r w:rsidR="007D6458" w:rsidRPr="007D6458">
                    <w:t xml:space="preserve"> | </w:t>
                  </w:r>
                  <w:sdt>
                    <w:sdtPr>
                      <w:alias w:val="Link to other online properties:"/>
                      <w:tag w:val="Link to other online properties:"/>
                      <w:id w:val="-760060136"/>
                      <w:placeholder>
                        <w:docPart w:val="A9EC440117BA4B6DAF9AF408A24F1D3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AC0450">
                        <w:t>ASP.Net | Unit Testing</w:t>
                      </w:r>
                    </w:sdtContent>
                  </w:sdt>
                </w:p>
              </w:tc>
            </w:tr>
          </w:tbl>
          <w:p w14:paraId="1FADEB82" w14:textId="77777777" w:rsidR="00AC0450" w:rsidRDefault="00AC0450" w:rsidP="007569C1">
            <w:pPr>
              <w:pStyle w:val="Heading3"/>
            </w:pPr>
          </w:p>
          <w:p w14:paraId="7B10195F" w14:textId="2E161199" w:rsidR="002C2CDD" w:rsidRPr="00906BEE" w:rsidRDefault="00F774B0" w:rsidP="007569C1">
            <w:pPr>
              <w:pStyle w:val="Heading3"/>
            </w:pPr>
            <w:sdt>
              <w:sdtPr>
                <w:alias w:val="Objective:"/>
                <w:tag w:val="Objective:"/>
                <w:id w:val="2062753973"/>
                <w:placeholder>
                  <w:docPart w:val="32FEC816FCA54775949763FF9D47098A"/>
                </w:placeholder>
                <w:temporary/>
                <w:showingPlcHdr/>
                <w15:appearance w15:val="hidden"/>
              </w:sdtPr>
              <w:sdtEndPr/>
              <w:sdtContent>
                <w:r w:rsidR="00AC0450" w:rsidRPr="00906BEE">
                  <w:t>Objective</w:t>
                </w:r>
              </w:sdtContent>
            </w:sdt>
          </w:p>
          <w:p w14:paraId="33AA449A" w14:textId="6E1E2E82" w:rsidR="002C2CDD" w:rsidRPr="00906BEE" w:rsidRDefault="00AC0450" w:rsidP="007569C1">
            <w:pPr>
              <w:pStyle w:val="Heading4"/>
            </w:pPr>
            <w:r>
              <w:t>Create a public GitHub repo</w:t>
            </w:r>
          </w:p>
          <w:p w14:paraId="2616A1C9" w14:textId="488AF0BD" w:rsidR="002C2CDD" w:rsidRPr="00906BEE" w:rsidRDefault="00AC0450" w:rsidP="007569C1">
            <w:r>
              <w:t>Create a public repository in GitHub to store your work.</w:t>
            </w:r>
          </w:p>
          <w:p w14:paraId="4D496DB1" w14:textId="2B475349" w:rsidR="002C2CDD" w:rsidRPr="00906BEE" w:rsidRDefault="00AC0450" w:rsidP="007569C1">
            <w:pPr>
              <w:pStyle w:val="Heading4"/>
            </w:pPr>
            <w:r>
              <w:t>ASP.Net Resful Web Service</w:t>
            </w:r>
          </w:p>
          <w:p w14:paraId="1501F8B1" w14:textId="0E805C38" w:rsidR="002C2CDD" w:rsidRDefault="00AC0450" w:rsidP="007569C1">
            <w:r>
              <w:t>Create an ASP.NET (non-Core) MVC C# Web Service with the following functionality:</w:t>
            </w:r>
          </w:p>
          <w:p w14:paraId="0EBFDCEE" w14:textId="7230EC52" w:rsidR="00AC0450" w:rsidRDefault="00AC0450" w:rsidP="00AC0450">
            <w:pPr>
              <w:pStyle w:val="ListParagraph"/>
              <w:numPr>
                <w:ilvl w:val="0"/>
                <w:numId w:val="11"/>
              </w:numPr>
            </w:pPr>
            <w:r>
              <w:t>Register &amp; Authenticate with oAuth (Login)</w:t>
            </w:r>
          </w:p>
          <w:p w14:paraId="59E6FB6D" w14:textId="2A5DA92C" w:rsidR="00AC0450" w:rsidRDefault="00AC0450" w:rsidP="00AC0450">
            <w:pPr>
              <w:pStyle w:val="ListParagraph"/>
              <w:numPr>
                <w:ilvl w:val="0"/>
                <w:numId w:val="11"/>
              </w:numPr>
            </w:pPr>
            <w:r>
              <w:t>Create an endpoint to POST a record for a car. The car model should contain the following properties:</w:t>
            </w:r>
          </w:p>
          <w:p w14:paraId="4E15DF06" w14:textId="6B56162A" w:rsidR="00AC0450" w:rsidRDefault="00AC0450" w:rsidP="00AC0450">
            <w:pPr>
              <w:pStyle w:val="ListParagraph"/>
              <w:numPr>
                <w:ilvl w:val="0"/>
                <w:numId w:val="12"/>
              </w:numPr>
            </w:pPr>
            <w:r>
              <w:t>Name</w:t>
            </w:r>
          </w:p>
          <w:p w14:paraId="609D4BEE" w14:textId="76D9D9DD" w:rsidR="00AC0450" w:rsidRDefault="00AC0450" w:rsidP="00AC0450">
            <w:pPr>
              <w:pStyle w:val="ListParagraph"/>
              <w:numPr>
                <w:ilvl w:val="0"/>
                <w:numId w:val="12"/>
              </w:numPr>
            </w:pPr>
            <w:r>
              <w:t>Color</w:t>
            </w:r>
          </w:p>
          <w:p w14:paraId="1E87E88D" w14:textId="61906801" w:rsidR="00AC0450" w:rsidRDefault="00AC0450" w:rsidP="00AC0450">
            <w:pPr>
              <w:pStyle w:val="ListParagraph"/>
              <w:numPr>
                <w:ilvl w:val="0"/>
                <w:numId w:val="12"/>
              </w:numPr>
            </w:pPr>
            <w:r>
              <w:t>Year Made</w:t>
            </w:r>
          </w:p>
          <w:p w14:paraId="7B49E03C" w14:textId="6D74249E" w:rsidR="00AC0450" w:rsidRDefault="00AC0450" w:rsidP="00AC0450">
            <w:pPr>
              <w:pStyle w:val="ListParagraph"/>
              <w:numPr>
                <w:ilvl w:val="0"/>
                <w:numId w:val="13"/>
              </w:numPr>
            </w:pPr>
            <w:r>
              <w:t>Create an endpoint to PATCH an individual car record</w:t>
            </w:r>
          </w:p>
          <w:p w14:paraId="1BADB16B" w14:textId="5C35AC13" w:rsidR="00AC0450" w:rsidRDefault="00AC0450" w:rsidP="00AC0450">
            <w:pPr>
              <w:pStyle w:val="ListParagraph"/>
              <w:numPr>
                <w:ilvl w:val="0"/>
                <w:numId w:val="13"/>
              </w:numPr>
            </w:pPr>
            <w:r>
              <w:t xml:space="preserve">Create an endpoint to GET all car records </w:t>
            </w:r>
            <w:r w:rsidRPr="00AC0450">
              <w:rPr>
                <w:b/>
                <w:bCs/>
                <w:i/>
                <w:iCs/>
              </w:rPr>
              <w:t>by year</w:t>
            </w:r>
            <w:r>
              <w:rPr>
                <w:b/>
                <w:bCs/>
                <w:i/>
                <w:iCs/>
              </w:rPr>
              <w:t xml:space="preserve"> (</w:t>
            </w:r>
            <w:r>
              <w:t>query)</w:t>
            </w:r>
            <w:r>
              <w:rPr>
                <w:b/>
                <w:bCs/>
                <w:i/>
                <w:iCs/>
              </w:rPr>
              <w:t xml:space="preserve">. </w:t>
            </w:r>
            <w:r w:rsidRPr="00AC0450">
              <w:t>Also create</w:t>
            </w:r>
            <w:r>
              <w:t xml:space="preserve"> a test for the business logic for this endpoint.</w:t>
            </w:r>
          </w:p>
          <w:p w14:paraId="181CAB13" w14:textId="4414976B" w:rsidR="00AC0450" w:rsidRPr="00AC0450" w:rsidRDefault="00AC0450" w:rsidP="00AC0450">
            <w:pPr>
              <w:pStyle w:val="ListParagraph"/>
              <w:numPr>
                <w:ilvl w:val="0"/>
                <w:numId w:val="13"/>
              </w:numPr>
              <w:rPr>
                <w:b/>
                <w:bCs/>
              </w:rPr>
            </w:pPr>
            <w:r w:rsidRPr="00AC0450">
              <w:rPr>
                <w:b/>
                <w:bCs/>
              </w:rPr>
              <w:t>NOTE:</w:t>
            </w:r>
            <w:r>
              <w:rPr>
                <w:b/>
                <w:bCs/>
              </w:rPr>
              <w:t xml:space="preserve"> </w:t>
            </w:r>
            <w:r>
              <w:t>You can store your car records in local memory. Extra points for connecting your API to a relational database.</w:t>
            </w:r>
          </w:p>
          <w:p w14:paraId="07AE6C88" w14:textId="2C3204D6" w:rsidR="002C2CDD" w:rsidRPr="00906BEE" w:rsidRDefault="00F774B0" w:rsidP="007569C1">
            <w:pPr>
              <w:pStyle w:val="Heading3"/>
            </w:pPr>
            <w:sdt>
              <w:sdtPr>
                <w:alias w:val="Skills:"/>
                <w:tag w:val="Skills:"/>
                <w:id w:val="1696648183"/>
                <w:placeholder>
                  <w:docPart w:val="2224675C07724313971CBE54E1ACBDB9"/>
                </w:placeholder>
                <w:temporary/>
                <w:showingPlcHdr/>
                <w15:appearance w15:val="hidden"/>
              </w:sdtPr>
              <w:sdtEndPr/>
              <w:sdtContent>
                <w:r w:rsidR="00AC0450" w:rsidRPr="00906BEE">
                  <w:t>Skills</w:t>
                </w:r>
              </w:sdtContent>
            </w:sdt>
          </w:p>
          <w:p w14:paraId="498642CC" w14:textId="5ED34D7A" w:rsidR="002C2CDD" w:rsidRPr="00906BEE" w:rsidRDefault="00AC0450" w:rsidP="007569C1">
            <w:pPr>
              <w:pStyle w:val="Heading4"/>
            </w:pPr>
            <w:r>
              <w:t>Git</w:t>
            </w:r>
          </w:p>
          <w:p w14:paraId="3EBD5816" w14:textId="4A43E224" w:rsidR="002C2CDD" w:rsidRPr="00906BEE" w:rsidRDefault="00AC0450" w:rsidP="007569C1">
            <w:r>
              <w:t>Demonstrate ability to create, commit and push updates to GitHub repository.</w:t>
            </w:r>
          </w:p>
          <w:p w14:paraId="00E924E1" w14:textId="136482E0" w:rsidR="002C2CDD" w:rsidRPr="00906BEE" w:rsidRDefault="00AC0450" w:rsidP="007569C1">
            <w:pPr>
              <w:pStyle w:val="Heading4"/>
            </w:pPr>
            <w:r>
              <w:lastRenderedPageBreak/>
              <w:t>ASP.NET</w:t>
            </w:r>
          </w:p>
          <w:p w14:paraId="2EFEE6BB" w14:textId="77777777" w:rsidR="00EA7941" w:rsidRPr="00906BEE" w:rsidRDefault="00AC0450" w:rsidP="00EA7941">
            <w:r>
              <w:t xml:space="preserve">Demonstrate ability to create endpoints and </w:t>
            </w:r>
            <w:r w:rsidR="00EA7941">
              <w:t>proper organization of code. Your code should be separated between Control, Business Logic, and Data layers.</w:t>
            </w:r>
          </w:p>
          <w:p w14:paraId="03E65A98" w14:textId="335B6A0D" w:rsidR="00EA7941" w:rsidRPr="00906BEE" w:rsidRDefault="00EA7941" w:rsidP="00EA7941">
            <w:pPr>
              <w:pStyle w:val="Heading4"/>
            </w:pPr>
            <w:r>
              <w:t>Unit Testing</w:t>
            </w:r>
          </w:p>
          <w:p w14:paraId="5AC509CD" w14:textId="1FBE83E6" w:rsidR="00EA7941" w:rsidRPr="00906BEE" w:rsidRDefault="00EA7941" w:rsidP="007569C1">
            <w:r>
              <w:t>Demonstrate ability to create unit tests, displaying understanding of how to build unit tests as well as what needs to be unit tested.</w:t>
            </w:r>
          </w:p>
          <w:p w14:paraId="10A91BD7" w14:textId="1273B428" w:rsidR="002C2CDD" w:rsidRPr="00906BEE" w:rsidRDefault="00EA7941" w:rsidP="007569C1">
            <w:pPr>
              <w:pStyle w:val="Heading3"/>
            </w:pPr>
            <w:r>
              <w:t>Good luck!</w:t>
            </w:r>
          </w:p>
          <w:p w14:paraId="429DB752" w14:textId="35B0B5F6" w:rsidR="00741125" w:rsidRPr="00906BEE" w:rsidRDefault="00EA7941" w:rsidP="00741125">
            <w:r>
              <w:t>This project should take around 4 hour to complete. Please note that any questions or support you may need are welcomed; you should feel comfortable reaching out to LOS Fusion for anything clarification you need. Please feel free to utilize internet searching and any other resources you would employ while working in a real work scenario.</w:t>
            </w:r>
          </w:p>
        </w:tc>
      </w:tr>
      <w:tr w:rsidR="00AC0450" w:rsidRPr="00906BEE" w14:paraId="1402D7F4" w14:textId="77777777" w:rsidTr="00EA7941">
        <w:tc>
          <w:tcPr>
            <w:tcW w:w="3780" w:type="dxa"/>
            <w:tcMar>
              <w:top w:w="504" w:type="dxa"/>
              <w:right w:w="720" w:type="dxa"/>
            </w:tcMar>
          </w:tcPr>
          <w:p w14:paraId="1291A8EC" w14:textId="77777777" w:rsidR="00AC0450" w:rsidRDefault="00AC0450" w:rsidP="00AC0450">
            <w:pPr>
              <w:pStyle w:val="Initials"/>
              <w:jc w:val="left"/>
            </w:pPr>
          </w:p>
        </w:tc>
        <w:tc>
          <w:tcPr>
            <w:tcW w:w="6732" w:type="dxa"/>
            <w:tcMar>
              <w:top w:w="504" w:type="dxa"/>
              <w:left w:w="0" w:type="dxa"/>
            </w:tcMar>
          </w:tcPr>
          <w:p w14:paraId="790A1CE1" w14:textId="77777777" w:rsidR="00AC0450" w:rsidRDefault="00AC0450" w:rsidP="00C612DA">
            <w:pPr>
              <w:pStyle w:val="Heading1"/>
            </w:pPr>
          </w:p>
        </w:tc>
      </w:tr>
    </w:tbl>
    <w:p w14:paraId="77A00EA7" w14:textId="77777777" w:rsidR="00C62C50" w:rsidRDefault="00C62C50" w:rsidP="00E22E87">
      <w:pPr>
        <w:pStyle w:val="NoSpacing"/>
      </w:pPr>
    </w:p>
    <w:sectPr w:rsidR="00C62C50" w:rsidSect="00EF7CC9">
      <w:headerReference w:type="default" r:id="rId10"/>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D39EC" w14:textId="77777777" w:rsidR="00F774B0" w:rsidRDefault="00F774B0" w:rsidP="00713050">
      <w:pPr>
        <w:spacing w:line="240" w:lineRule="auto"/>
      </w:pPr>
      <w:r>
        <w:separator/>
      </w:r>
    </w:p>
  </w:endnote>
  <w:endnote w:type="continuationSeparator" w:id="0">
    <w:p w14:paraId="1C041DDF" w14:textId="77777777" w:rsidR="00F774B0" w:rsidRDefault="00F774B0"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21A29B5A" w14:textId="77777777" w:rsidTr="003C5528">
      <w:tc>
        <w:tcPr>
          <w:tcW w:w="2621" w:type="dxa"/>
          <w:tcMar>
            <w:top w:w="648" w:type="dxa"/>
            <w:left w:w="115" w:type="dxa"/>
            <w:bottom w:w="0" w:type="dxa"/>
            <w:right w:w="115" w:type="dxa"/>
          </w:tcMar>
        </w:tcPr>
        <w:p w14:paraId="5BEFCBA7" w14:textId="6FE98C08" w:rsidR="00C2098A" w:rsidRDefault="00C2098A" w:rsidP="00684488">
          <w:pPr>
            <w:pStyle w:val="Footer"/>
          </w:pPr>
        </w:p>
      </w:tc>
      <w:tc>
        <w:tcPr>
          <w:tcW w:w="2621" w:type="dxa"/>
          <w:tcMar>
            <w:top w:w="648" w:type="dxa"/>
            <w:left w:w="115" w:type="dxa"/>
            <w:bottom w:w="0" w:type="dxa"/>
            <w:right w:w="115" w:type="dxa"/>
          </w:tcMar>
        </w:tcPr>
        <w:p w14:paraId="19649A6A" w14:textId="527518D6" w:rsidR="00C2098A" w:rsidRDefault="00C2098A" w:rsidP="00684488">
          <w:pPr>
            <w:pStyle w:val="Footer"/>
          </w:pPr>
        </w:p>
      </w:tc>
      <w:tc>
        <w:tcPr>
          <w:tcW w:w="2621" w:type="dxa"/>
          <w:tcMar>
            <w:top w:w="648" w:type="dxa"/>
            <w:left w:w="115" w:type="dxa"/>
            <w:bottom w:w="0" w:type="dxa"/>
            <w:right w:w="115" w:type="dxa"/>
          </w:tcMar>
        </w:tcPr>
        <w:p w14:paraId="438498B1" w14:textId="28953E23" w:rsidR="00C2098A" w:rsidRDefault="00C2098A" w:rsidP="00684488">
          <w:pPr>
            <w:pStyle w:val="Footer"/>
          </w:pPr>
        </w:p>
      </w:tc>
      <w:tc>
        <w:tcPr>
          <w:tcW w:w="2621" w:type="dxa"/>
          <w:tcMar>
            <w:top w:w="648" w:type="dxa"/>
            <w:left w:w="115" w:type="dxa"/>
            <w:bottom w:w="0" w:type="dxa"/>
            <w:right w:w="115" w:type="dxa"/>
          </w:tcMar>
        </w:tcPr>
        <w:p w14:paraId="50E2A361" w14:textId="1253B27C" w:rsidR="00C2098A" w:rsidRDefault="00C2098A" w:rsidP="00684488">
          <w:pPr>
            <w:pStyle w:val="Footer"/>
          </w:pPr>
        </w:p>
      </w:tc>
    </w:tr>
    <w:tr w:rsidR="00684488" w14:paraId="62FD6E94" w14:textId="77777777" w:rsidTr="006D76B1">
      <w:tc>
        <w:tcPr>
          <w:tcW w:w="2621" w:type="dxa"/>
          <w:tcMar>
            <w:top w:w="144" w:type="dxa"/>
            <w:left w:w="115" w:type="dxa"/>
            <w:right w:w="115" w:type="dxa"/>
          </w:tcMar>
        </w:tcPr>
        <w:p w14:paraId="762EA0BC" w14:textId="77777777" w:rsidR="00684488" w:rsidRPr="00CA3DF1" w:rsidRDefault="00684488" w:rsidP="00811117">
          <w:pPr>
            <w:pStyle w:val="Footer"/>
          </w:pPr>
        </w:p>
      </w:tc>
      <w:tc>
        <w:tcPr>
          <w:tcW w:w="2621" w:type="dxa"/>
          <w:tcMar>
            <w:top w:w="144" w:type="dxa"/>
            <w:left w:w="115" w:type="dxa"/>
            <w:right w:w="115" w:type="dxa"/>
          </w:tcMar>
        </w:tcPr>
        <w:p w14:paraId="75D952B7" w14:textId="77777777" w:rsidR="00684488" w:rsidRPr="00C2098A" w:rsidRDefault="00684488" w:rsidP="00811117">
          <w:pPr>
            <w:pStyle w:val="Footer"/>
          </w:pPr>
        </w:p>
      </w:tc>
      <w:tc>
        <w:tcPr>
          <w:tcW w:w="2621" w:type="dxa"/>
          <w:tcMar>
            <w:top w:w="144" w:type="dxa"/>
            <w:left w:w="115" w:type="dxa"/>
            <w:right w:w="115" w:type="dxa"/>
          </w:tcMar>
        </w:tcPr>
        <w:p w14:paraId="2D473197" w14:textId="77777777" w:rsidR="00684488" w:rsidRPr="00C2098A" w:rsidRDefault="00684488" w:rsidP="00811117">
          <w:pPr>
            <w:pStyle w:val="Footer"/>
          </w:pPr>
        </w:p>
      </w:tc>
      <w:tc>
        <w:tcPr>
          <w:tcW w:w="2621" w:type="dxa"/>
          <w:tcMar>
            <w:top w:w="144" w:type="dxa"/>
            <w:left w:w="115" w:type="dxa"/>
            <w:right w:w="115" w:type="dxa"/>
          </w:tcMar>
        </w:tcPr>
        <w:p w14:paraId="1F46321E"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2F88211F" w14:textId="3BCA0D14"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EDF4C" w14:textId="0C757D47" w:rsidR="00217980" w:rsidRPr="00E8676F" w:rsidRDefault="00E8676F" w:rsidP="00E8676F">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65FCD" w14:textId="77777777" w:rsidR="00F774B0" w:rsidRDefault="00F774B0" w:rsidP="00713050">
      <w:pPr>
        <w:spacing w:line="240" w:lineRule="auto"/>
      </w:pPr>
      <w:r>
        <w:separator/>
      </w:r>
    </w:p>
  </w:footnote>
  <w:footnote w:type="continuationSeparator" w:id="0">
    <w:p w14:paraId="1E2E71CE" w14:textId="77777777" w:rsidR="00F774B0" w:rsidRDefault="00F774B0"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5C1597A6" w14:textId="77777777" w:rsidTr="00741125">
      <w:trPr>
        <w:trHeight w:hRule="exact" w:val="2952"/>
      </w:trPr>
      <w:tc>
        <w:tcPr>
          <w:tcW w:w="3783" w:type="dxa"/>
          <w:tcMar>
            <w:top w:w="821" w:type="dxa"/>
            <w:right w:w="720" w:type="dxa"/>
          </w:tcMar>
        </w:tcPr>
        <w:p w14:paraId="05ECBDD3" w14:textId="07C04127" w:rsidR="001A5CA9" w:rsidRPr="00F207C0" w:rsidRDefault="00E8676F" w:rsidP="001A5CA9">
          <w:pPr>
            <w:pStyle w:val="Initials"/>
          </w:pPr>
          <w:r w:rsidRPr="001A43B8">
            <w:rPr>
              <w:sz w:val="52"/>
              <w:szCs w:val="52"/>
            </w:rPr>
            <w:t>L</w:t>
          </w:r>
          <w:r w:rsidRPr="001A43B8">
            <w:rPr>
              <w:noProof/>
              <w:sz w:val="52"/>
              <w:szCs w:val="52"/>
            </w:rPr>
            <mc:AlternateContent>
              <mc:Choice Requires="wpg">
                <w:drawing>
                  <wp:anchor distT="0" distB="0" distL="114300" distR="114300" simplePos="0" relativeHeight="251661312" behindDoc="1" locked="1" layoutInCell="1" allowOverlap="1" wp14:anchorId="759035FA" wp14:editId="3873BC98">
                    <wp:simplePos x="0" y="0"/>
                    <wp:positionH relativeFrom="column">
                      <wp:align>left</wp:align>
                    </wp:positionH>
                    <wp:positionV relativeFrom="page">
                      <wp:posOffset>-484505</wp:posOffset>
                    </wp:positionV>
                    <wp:extent cx="6665595" cy="1810385"/>
                    <wp:effectExtent l="0" t="0" r="0" b="0"/>
                    <wp:wrapNone/>
                    <wp:docPr id="5" name="Group 5"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7"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FA3B06E" id="Group 5" o:spid="_x0000_s1026" alt="Title: Header graphics" style="position:absolute;margin-left:0;margin-top:-38.15pt;width:524.85pt;height:142.55pt;z-index:-251655168;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w10:wrap anchory="page"/>
                    <w10:anchorlock/>
                  </v:group>
                </w:pict>
              </mc:Fallback>
            </mc:AlternateContent>
          </w:r>
          <w:r w:rsidRPr="001A43B8">
            <w:rPr>
              <w:sz w:val="52"/>
              <w:szCs w:val="52"/>
            </w:rPr>
            <w:t>OS</w:t>
          </w:r>
          <w:r w:rsidRPr="001A43B8">
            <w:rPr>
              <w:sz w:val="52"/>
              <w:szCs w:val="52"/>
            </w:rPr>
            <w:br/>
            <w:t xml:space="preserve">  Fusion    </w:t>
          </w:r>
          <w:r w:rsidR="00E02DCD">
            <w:rPr>
              <w:noProof/>
            </w:rPr>
            <mc:AlternateContent>
              <mc:Choice Requires="wpg">
                <w:drawing>
                  <wp:anchor distT="0" distB="0" distL="114300" distR="114300" simplePos="0" relativeHeight="251659264" behindDoc="1" locked="1" layoutInCell="1" allowOverlap="1" wp14:anchorId="13A8861C" wp14:editId="432D9FA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B8EDE37"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5763F2B5" w14:textId="77777777" w:rsidTr="00EF7CC9">
            <w:trPr>
              <w:trHeight w:hRule="exact" w:val="1152"/>
            </w:trPr>
            <w:tc>
              <w:tcPr>
                <w:tcW w:w="6055" w:type="dxa"/>
                <w:vAlign w:val="center"/>
              </w:tcPr>
              <w:p w14:paraId="6D714EC6" w14:textId="4811564B" w:rsidR="00E8676F" w:rsidRDefault="00F774B0" w:rsidP="00E8676F">
                <w:pPr>
                  <w:pStyle w:val="Heading1"/>
                  <w:rPr>
                    <w:caps w:val="0"/>
                  </w:rPr>
                </w:pPr>
                <w:sdt>
                  <w:sdtPr>
                    <w:rPr>
                      <w:sz w:val="48"/>
                      <w:szCs w:val="28"/>
                    </w:rPr>
                    <w:alias w:val="Enter your name:"/>
                    <w:tag w:val="Enter your name:"/>
                    <w:id w:val="185027472"/>
                    <w:placeholder>
                      <w:docPart w:val="252262DDA3B54D1FA8228791F5D3FA1D"/>
                    </w:placeholder>
                    <w15:dataBinding w:prefixMappings="xmlns:ns0='http://schemas.microsoft.com/temp/samples' " w:xpath="/ns0:employees[1]/ns0:employee[1]/ns0:Address[1]" w:storeItemID="{00000000-0000-0000-0000-000000000000}"/>
                    <w15:appearance w15:val="hidden"/>
                  </w:sdtPr>
                  <w:sdtEndPr>
                    <w:rPr>
                      <w:caps w:val="0"/>
                    </w:rPr>
                  </w:sdtEndPr>
                  <w:sdtContent>
                    <w:sdt>
                      <w:sdtPr>
                        <w:rPr>
                          <w:sz w:val="48"/>
                          <w:szCs w:val="28"/>
                        </w:rPr>
                        <w:alias w:val="Enter your name:"/>
                        <w:tag w:val="Enter your name:"/>
                        <w:id w:val="1697127015"/>
                        <w:placeholder>
                          <w:docPart w:val="A95D8FBA2BFB4DA9B8497AD38A3B188F"/>
                        </w:placeholder>
                        <w15:dataBinding w:prefixMappings="xmlns:ns0='http://schemas.microsoft.com/temp/samples' " w:xpath="/ns0:employees[1]/ns0:employee[1]/ns0:Address[1]" w:storeItemID="{00000000-0000-0000-0000-000000000000}"/>
                        <w15:appearance w15:val="hidden"/>
                      </w:sdtPr>
                      <w:sdtEndPr>
                        <w:rPr>
                          <w:caps w:val="0"/>
                        </w:rPr>
                      </w:sdtEndPr>
                      <w:sdtContent>
                        <w:r w:rsidR="00E8676F" w:rsidRPr="00E8676F">
                          <w:rPr>
                            <w:sz w:val="48"/>
                            <w:szCs w:val="28"/>
                          </w:rPr>
                          <w:t>Technical Coding Test</w:t>
                        </w:r>
                      </w:sdtContent>
                    </w:sdt>
                  </w:sdtContent>
                </w:sdt>
              </w:p>
              <w:p w14:paraId="7FF79033" w14:textId="03E8BBCC" w:rsidR="001A5CA9" w:rsidRDefault="00E8676F" w:rsidP="001A5CA9">
                <w:pPr>
                  <w:pStyle w:val="Heading2"/>
                  <w:outlineLvl w:val="1"/>
                </w:pPr>
                <w:sdt>
                  <w:sdtPr>
                    <w:alias w:val="Enter Profession or Industry:"/>
                    <w:tag w:val="Enter Profession or Industry:"/>
                    <w:id w:val="535010076"/>
                    <w:placeholder>
                      <w:docPart w:val="157234B1FEE14DC0A034C39DDB0FC4B1"/>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C#</w:t>
                    </w:r>
                  </w:sdtContent>
                </w:sdt>
                <w:r w:rsidRPr="007D6458">
                  <w:t xml:space="preserve"> | </w:t>
                </w:r>
                <w:sdt>
                  <w:sdtPr>
                    <w:alias w:val="Link to other online properties:"/>
                    <w:tag w:val="Link to other online properties:"/>
                    <w:id w:val="-783413022"/>
                    <w:placeholder>
                      <w:docPart w:val="26E06B0D2F444F34A6381729B4D9E74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t>ASP.Net | Unit Testing</w:t>
                    </w:r>
                  </w:sdtContent>
                </w:sdt>
                <w:r w:rsidR="00E12C60">
                  <w:t xml:space="preserve"> | </w:t>
                </w:r>
              </w:p>
            </w:tc>
          </w:tr>
        </w:tbl>
        <w:p w14:paraId="3062DF19" w14:textId="77777777" w:rsidR="001A5CA9" w:rsidRPr="00F207C0" w:rsidRDefault="001A5CA9" w:rsidP="001A5CA9"/>
      </w:tc>
    </w:tr>
  </w:tbl>
  <w:p w14:paraId="4367A5C7"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7C677DB"/>
    <w:multiLevelType w:val="hybridMultilevel"/>
    <w:tmpl w:val="B716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20832"/>
    <w:multiLevelType w:val="hybridMultilevel"/>
    <w:tmpl w:val="0D0E1B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8A05EB"/>
    <w:multiLevelType w:val="hybridMultilevel"/>
    <w:tmpl w:val="6410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50"/>
    <w:rsid w:val="00091382"/>
    <w:rsid w:val="000A07DA"/>
    <w:rsid w:val="000A2BFA"/>
    <w:rsid w:val="000B0619"/>
    <w:rsid w:val="000B61CA"/>
    <w:rsid w:val="000F7610"/>
    <w:rsid w:val="00114ED7"/>
    <w:rsid w:val="001300CA"/>
    <w:rsid w:val="00140B0E"/>
    <w:rsid w:val="001A43B8"/>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523479"/>
    <w:rsid w:val="00543DB7"/>
    <w:rsid w:val="005729B0"/>
    <w:rsid w:val="00583E4F"/>
    <w:rsid w:val="00641630"/>
    <w:rsid w:val="00666C27"/>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06DA7"/>
    <w:rsid w:val="00811117"/>
    <w:rsid w:val="00823C54"/>
    <w:rsid w:val="00841146"/>
    <w:rsid w:val="0088504C"/>
    <w:rsid w:val="0089382B"/>
    <w:rsid w:val="008A1907"/>
    <w:rsid w:val="008C6BCA"/>
    <w:rsid w:val="008C7B50"/>
    <w:rsid w:val="008E4B30"/>
    <w:rsid w:val="00906BEE"/>
    <w:rsid w:val="009243E7"/>
    <w:rsid w:val="0094709F"/>
    <w:rsid w:val="00985D58"/>
    <w:rsid w:val="009B3C40"/>
    <w:rsid w:val="009F7AD9"/>
    <w:rsid w:val="00A42540"/>
    <w:rsid w:val="00A50939"/>
    <w:rsid w:val="00A83413"/>
    <w:rsid w:val="00AA6A40"/>
    <w:rsid w:val="00AA75F6"/>
    <w:rsid w:val="00AC0450"/>
    <w:rsid w:val="00AD00FD"/>
    <w:rsid w:val="00AF0A8E"/>
    <w:rsid w:val="00B27019"/>
    <w:rsid w:val="00B5664D"/>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76F"/>
    <w:rsid w:val="00E86C2B"/>
    <w:rsid w:val="00EA7941"/>
    <w:rsid w:val="00EB2D52"/>
    <w:rsid w:val="00EF7CC9"/>
    <w:rsid w:val="00F207C0"/>
    <w:rsid w:val="00F20AE5"/>
    <w:rsid w:val="00F47E97"/>
    <w:rsid w:val="00F645C7"/>
    <w:rsid w:val="00F774B0"/>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FE0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roGlitch\AppData\Local\Microsoft\Office\16.0\DTS\en-US%7b2B1BBDC2-B4B5-4BFB-84E1-654513852898%7d\%7bCA798A28-EFD9-4D2A-8149-A86CADC18BBE%7dtf1639271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F2432ABEAF4000B6DDDCF37795D954"/>
        <w:category>
          <w:name w:val="General"/>
          <w:gallery w:val="placeholder"/>
        </w:category>
        <w:types>
          <w:type w:val="bbPlcHdr"/>
        </w:types>
        <w:behaviors>
          <w:behavior w:val="content"/>
        </w:behaviors>
        <w:guid w:val="{EA8FE3C7-4243-40C9-AFD5-1089CAA3F9DF}"/>
      </w:docPartPr>
      <w:docPartBody>
        <w:p w:rsidR="00E11597" w:rsidRDefault="00C536DE">
          <w:pPr>
            <w:pStyle w:val="09F2432ABEAF4000B6DDDCF37795D954"/>
          </w:pPr>
          <w:r>
            <w:t>Your name</w:t>
          </w:r>
        </w:p>
      </w:docPartBody>
    </w:docPart>
    <w:docPart>
      <w:docPartPr>
        <w:name w:val="2786DF4D65CD4394B2E79FF89E576D1F"/>
        <w:category>
          <w:name w:val="General"/>
          <w:gallery w:val="placeholder"/>
        </w:category>
        <w:types>
          <w:type w:val="bbPlcHdr"/>
        </w:types>
        <w:behaviors>
          <w:behavior w:val="content"/>
        </w:behaviors>
        <w:guid w:val="{7ED8DCA5-17F6-476A-A206-647C6CF3827A}"/>
      </w:docPartPr>
      <w:docPartBody>
        <w:p w:rsidR="00E11597" w:rsidRDefault="00C536DE">
          <w:pPr>
            <w:pStyle w:val="2786DF4D65CD4394B2E79FF89E576D1F"/>
          </w:pPr>
          <w:r w:rsidRPr="007D6458">
            <w:t>Profession or Industry</w:t>
          </w:r>
        </w:p>
      </w:docPartBody>
    </w:docPart>
    <w:docPart>
      <w:docPartPr>
        <w:name w:val="A9EC440117BA4B6DAF9AF408A24F1D34"/>
        <w:category>
          <w:name w:val="General"/>
          <w:gallery w:val="placeholder"/>
        </w:category>
        <w:types>
          <w:type w:val="bbPlcHdr"/>
        </w:types>
        <w:behaviors>
          <w:behavior w:val="content"/>
        </w:behaviors>
        <w:guid w:val="{BEA6D6F4-D18B-4E88-AE4E-8233DC06872B}"/>
      </w:docPartPr>
      <w:docPartBody>
        <w:p w:rsidR="00E11597" w:rsidRDefault="00C536DE">
          <w:pPr>
            <w:pStyle w:val="A9EC440117BA4B6DAF9AF408A24F1D34"/>
          </w:pPr>
          <w:r w:rsidRPr="007D6458">
            <w:t>Link to other online properties: Portfolio/Website/Blog</w:t>
          </w:r>
        </w:p>
      </w:docPartBody>
    </w:docPart>
    <w:docPart>
      <w:docPartPr>
        <w:name w:val="252262DDA3B54D1FA8228791F5D3FA1D"/>
        <w:category>
          <w:name w:val="General"/>
          <w:gallery w:val="placeholder"/>
        </w:category>
        <w:types>
          <w:type w:val="bbPlcHdr"/>
        </w:types>
        <w:behaviors>
          <w:behavior w:val="content"/>
        </w:behaviors>
        <w:guid w:val="{3940235C-F8E5-4357-83AF-6D420431C987}"/>
      </w:docPartPr>
      <w:docPartBody>
        <w:p w:rsidR="00E11597" w:rsidRDefault="00C536DE">
          <w:pPr>
            <w:pStyle w:val="252262DDA3B54D1FA8228791F5D3FA1D"/>
          </w:pPr>
          <w:r w:rsidRPr="00906BEE">
            <w:t>School</w:t>
          </w:r>
        </w:p>
      </w:docPartBody>
    </w:docPart>
    <w:docPart>
      <w:docPartPr>
        <w:name w:val="32FEC816FCA54775949763FF9D47098A"/>
        <w:category>
          <w:name w:val="General"/>
          <w:gallery w:val="placeholder"/>
        </w:category>
        <w:types>
          <w:type w:val="bbPlcHdr"/>
        </w:types>
        <w:behaviors>
          <w:behavior w:val="content"/>
        </w:behaviors>
        <w:guid w:val="{3F35ABF4-CA0F-4769-991F-DE3610AA75C2}"/>
      </w:docPartPr>
      <w:docPartBody>
        <w:p w:rsidR="00E11597" w:rsidRDefault="00D23163" w:rsidP="00D23163">
          <w:pPr>
            <w:pStyle w:val="32FEC816FCA54775949763FF9D47098A"/>
          </w:pPr>
          <w:r w:rsidRPr="00906BEE">
            <w:t>Objective</w:t>
          </w:r>
        </w:p>
      </w:docPartBody>
    </w:docPart>
    <w:docPart>
      <w:docPartPr>
        <w:name w:val="2224675C07724313971CBE54E1ACBDB9"/>
        <w:category>
          <w:name w:val="General"/>
          <w:gallery w:val="placeholder"/>
        </w:category>
        <w:types>
          <w:type w:val="bbPlcHdr"/>
        </w:types>
        <w:behaviors>
          <w:behavior w:val="content"/>
        </w:behaviors>
        <w:guid w:val="{6B90E9B4-7B7C-4BF1-90CD-E1164F8C22C9}"/>
      </w:docPartPr>
      <w:docPartBody>
        <w:p w:rsidR="00E11597" w:rsidRDefault="00D23163" w:rsidP="00D23163">
          <w:pPr>
            <w:pStyle w:val="2224675C07724313971CBE54E1ACBDB9"/>
          </w:pPr>
          <w:r w:rsidRPr="00906BEE">
            <w:t>Skills</w:t>
          </w:r>
        </w:p>
      </w:docPartBody>
    </w:docPart>
    <w:docPart>
      <w:docPartPr>
        <w:name w:val="A95D8FBA2BFB4DA9B8497AD38A3B188F"/>
        <w:category>
          <w:name w:val="General"/>
          <w:gallery w:val="placeholder"/>
        </w:category>
        <w:types>
          <w:type w:val="bbPlcHdr"/>
        </w:types>
        <w:behaviors>
          <w:behavior w:val="content"/>
        </w:behaviors>
        <w:guid w:val="{A38F024D-CB70-4098-B12A-D6C8D235B9AB}"/>
      </w:docPartPr>
      <w:docPartBody>
        <w:p w:rsidR="00000000" w:rsidRDefault="00FB5256" w:rsidP="00FB5256">
          <w:pPr>
            <w:pStyle w:val="A95D8FBA2BFB4DA9B8497AD38A3B188F"/>
          </w:pPr>
          <w:r>
            <w:t>Your name</w:t>
          </w:r>
        </w:p>
      </w:docPartBody>
    </w:docPart>
    <w:docPart>
      <w:docPartPr>
        <w:name w:val="157234B1FEE14DC0A034C39DDB0FC4B1"/>
        <w:category>
          <w:name w:val="General"/>
          <w:gallery w:val="placeholder"/>
        </w:category>
        <w:types>
          <w:type w:val="bbPlcHdr"/>
        </w:types>
        <w:behaviors>
          <w:behavior w:val="content"/>
        </w:behaviors>
        <w:guid w:val="{F5531878-1791-4A4C-8948-5798BA5582F5}"/>
      </w:docPartPr>
      <w:docPartBody>
        <w:p w:rsidR="00000000" w:rsidRDefault="00FB5256" w:rsidP="00FB5256">
          <w:pPr>
            <w:pStyle w:val="157234B1FEE14DC0A034C39DDB0FC4B1"/>
          </w:pPr>
          <w:r w:rsidRPr="007D6458">
            <w:t>Profession or Industry</w:t>
          </w:r>
        </w:p>
      </w:docPartBody>
    </w:docPart>
    <w:docPart>
      <w:docPartPr>
        <w:name w:val="26E06B0D2F444F34A6381729B4D9E74E"/>
        <w:category>
          <w:name w:val="General"/>
          <w:gallery w:val="placeholder"/>
        </w:category>
        <w:types>
          <w:type w:val="bbPlcHdr"/>
        </w:types>
        <w:behaviors>
          <w:behavior w:val="content"/>
        </w:behaviors>
        <w:guid w:val="{227EE62F-38DD-475A-81B0-0A0B8191D2CE}"/>
      </w:docPartPr>
      <w:docPartBody>
        <w:p w:rsidR="00000000" w:rsidRDefault="00FB5256" w:rsidP="00FB5256">
          <w:pPr>
            <w:pStyle w:val="26E06B0D2F444F34A6381729B4D9E74E"/>
          </w:pPr>
          <w:r w:rsidRPr="007D6458">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63"/>
    <w:rsid w:val="0042179D"/>
    <w:rsid w:val="00C536DE"/>
    <w:rsid w:val="00D23163"/>
    <w:rsid w:val="00E11597"/>
    <w:rsid w:val="00F900A7"/>
    <w:rsid w:val="00FB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2432ABEAF4000B6DDDCF37795D954">
    <w:name w:val="09F2432ABEAF4000B6DDDCF37795D954"/>
  </w:style>
  <w:style w:type="paragraph" w:customStyle="1" w:styleId="2786DF4D65CD4394B2E79FF89E576D1F">
    <w:name w:val="2786DF4D65CD4394B2E79FF89E576D1F"/>
  </w:style>
  <w:style w:type="paragraph" w:customStyle="1" w:styleId="A9EC440117BA4B6DAF9AF408A24F1D34">
    <w:name w:val="A9EC440117BA4B6DAF9AF408A24F1D34"/>
  </w:style>
  <w:style w:type="paragraph" w:customStyle="1" w:styleId="252262DDA3B54D1FA8228791F5D3FA1D">
    <w:name w:val="252262DDA3B54D1FA8228791F5D3FA1D"/>
  </w:style>
  <w:style w:type="paragraph" w:customStyle="1" w:styleId="64EAE4DF46CD4F19BAD48E6B2B224C84">
    <w:name w:val="64EAE4DF46CD4F19BAD48E6B2B224C84"/>
  </w:style>
  <w:style w:type="paragraph" w:customStyle="1" w:styleId="32FEC816FCA54775949763FF9D47098A">
    <w:name w:val="32FEC816FCA54775949763FF9D47098A"/>
    <w:rsid w:val="00D23163"/>
  </w:style>
  <w:style w:type="paragraph" w:customStyle="1" w:styleId="2224675C07724313971CBE54E1ACBDB9">
    <w:name w:val="2224675C07724313971CBE54E1ACBDB9"/>
    <w:rsid w:val="00D23163"/>
  </w:style>
  <w:style w:type="paragraph" w:customStyle="1" w:styleId="34A4F88DF67048A69621BED22F1928EE">
    <w:name w:val="34A4F88DF67048A69621BED22F1928EE"/>
    <w:rsid w:val="00FB5256"/>
  </w:style>
  <w:style w:type="paragraph" w:customStyle="1" w:styleId="F62F5ABADE4A43BFA5F376949DD3DD55">
    <w:name w:val="F62F5ABADE4A43BFA5F376949DD3DD55"/>
    <w:rsid w:val="00FB5256"/>
  </w:style>
  <w:style w:type="paragraph" w:customStyle="1" w:styleId="2D42D742B8D44E948C704BE70F4CDE85">
    <w:name w:val="2D42D742B8D44E948C704BE70F4CDE85"/>
    <w:rsid w:val="00FB5256"/>
  </w:style>
  <w:style w:type="paragraph" w:customStyle="1" w:styleId="A95D8FBA2BFB4DA9B8497AD38A3B188F">
    <w:name w:val="A95D8FBA2BFB4DA9B8497AD38A3B188F"/>
    <w:rsid w:val="00FB5256"/>
  </w:style>
  <w:style w:type="paragraph" w:customStyle="1" w:styleId="CA19C1EB25B14E718D1C14C87611247A">
    <w:name w:val="CA19C1EB25B14E718D1C14C87611247A"/>
    <w:rsid w:val="00FB5256"/>
  </w:style>
  <w:style w:type="paragraph" w:customStyle="1" w:styleId="3684CA4722C24B79AE6C831B32953BCE">
    <w:name w:val="3684CA4722C24B79AE6C831B32953BCE"/>
    <w:rsid w:val="00FB5256"/>
  </w:style>
  <w:style w:type="paragraph" w:customStyle="1" w:styleId="157234B1FEE14DC0A034C39DDB0FC4B1">
    <w:name w:val="157234B1FEE14DC0A034C39DDB0FC4B1"/>
    <w:rsid w:val="00FB5256"/>
  </w:style>
  <w:style w:type="paragraph" w:customStyle="1" w:styleId="26E06B0D2F444F34A6381729B4D9E74E">
    <w:name w:val="26E06B0D2F444F34A6381729B4D9E74E"/>
    <w:rsid w:val="00FB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{CA798A28-EFD9-4D2A-8149-A86CADC18BBE}tf16392716_win32.dotx</Template>
  <TotalTime>0</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dc:subject>
  <dc:creator/>
  <cp:keywords/>
  <dc:description>ASP.Net | Unit Testing</dc:description>
  <cp:lastModifiedBy/>
  <cp:revision>1</cp:revision>
  <dcterms:created xsi:type="dcterms:W3CDTF">2020-12-30T13:10:00Z</dcterms:created>
  <dcterms:modified xsi:type="dcterms:W3CDTF">2020-12-30T13:32:00Z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